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C761" w14:textId="2C23FA48" w:rsidR="00492100" w:rsidRPr="00F955CF" w:rsidRDefault="00F661A4" w:rsidP="00CC1743">
      <w:pPr>
        <w:pStyle w:val="higtitelrubrik2"/>
        <w:sectPr w:rsidR="00492100" w:rsidRPr="00F955CF" w:rsidSect="00492100">
          <w:headerReference w:type="default" r:id="rId8"/>
          <w:footerReference w:type="default" r:id="rId9"/>
          <w:pgSz w:w="11906" w:h="16838"/>
          <w:pgMar w:top="261" w:right="1701" w:bottom="1134" w:left="1701" w:header="709" w:footer="709" w:gutter="0"/>
          <w:cols w:space="708"/>
          <w:docGrid w:linePitch="360"/>
        </w:sect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3B03D5" wp14:editId="182DF6FB">
                <wp:simplePos x="0" y="0"/>
                <wp:positionH relativeFrom="page">
                  <wp:posOffset>1200150</wp:posOffset>
                </wp:positionH>
                <wp:positionV relativeFrom="page">
                  <wp:posOffset>3263900</wp:posOffset>
                </wp:positionV>
                <wp:extent cx="5323840" cy="12255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84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C4B4" w14:textId="13A36C4C" w:rsidR="001771C5" w:rsidRPr="00F661A4" w:rsidRDefault="00F661A4" w:rsidP="00F661A4">
                            <w:pPr>
                              <w:pStyle w:val="higtitelrubrik1"/>
                              <w:rPr>
                                <w:lang w:val="en-US"/>
                              </w:rPr>
                            </w:pPr>
                            <w:r w:rsidRPr="00F661A4">
                              <w:rPr>
                                <w:color w:val="000000"/>
                                <w:lang w:val="en-US"/>
                              </w:rPr>
                              <w:t>Data Analysis for Predictive Maintenance of a Straightening Machine in the Steel Industry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B03D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4.5pt;margin-top:257pt;width:419.2pt;height:96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" filled="f" stroked="f" strokecolor="black [3213]">
                <v:textbox>
                  <w:txbxContent>
                    <w:p w14:paraId="7E39C4B4" w14:textId="13A36C4C" w:rsidR="001771C5" w:rsidRPr="00F661A4" w:rsidRDefault="00F661A4" w:rsidP="00F661A4">
                      <w:pPr>
                        <w:pStyle w:val="higtitelrubrik1"/>
                        <w:rPr>
                          <w:lang w:val="en-US"/>
                        </w:rPr>
                      </w:pPr>
                      <w:r w:rsidRPr="00F661A4">
                        <w:rPr>
                          <w:color w:val="000000"/>
                          <w:lang w:val="en-US"/>
                        </w:rPr>
                        <w:t>Data Analysis for Predictive Maintenance of a Straightening Machine in the Steel Industry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1C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39C9F5" wp14:editId="7B456AE7">
                <wp:simplePos x="0" y="0"/>
                <wp:positionH relativeFrom="page">
                  <wp:posOffset>1120140</wp:posOffset>
                </wp:positionH>
                <wp:positionV relativeFrom="page">
                  <wp:posOffset>4678680</wp:posOffset>
                </wp:positionV>
                <wp:extent cx="5399405" cy="320040"/>
                <wp:effectExtent l="0" t="0" r="0" b="381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842C7" w14:textId="03CA7FCD" w:rsidR="007B7BFA" w:rsidRPr="00F661A4" w:rsidRDefault="00F661A4" w:rsidP="00CB7347">
                            <w:pPr>
                              <w:pStyle w:val="higtitelrubrik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Paul Barron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9C9F5" id="Text Box 13" o:spid="_x0000_s1027" type="#_x0000_t202" style="position:absolute;left:0;text-align:left;margin-left:88.2pt;margin-top:368.4pt;width:425.15pt;height:25.2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" filled="f" stroked="f" strokecolor="black [3213]">
                <v:textbox>
                  <w:txbxContent>
                    <w:p w14:paraId="633842C7" w14:textId="03CA7FCD" w:rsidR="007B7BFA" w:rsidRPr="00F661A4" w:rsidRDefault="00F661A4" w:rsidP="00CB7347">
                      <w:pPr>
                        <w:pStyle w:val="higtitelrubrik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Paul Barron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11A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1D8E7C" wp14:editId="1DEFFAEC">
                <wp:simplePos x="0" y="0"/>
                <wp:positionH relativeFrom="page">
                  <wp:posOffset>1080135</wp:posOffset>
                </wp:positionH>
                <wp:positionV relativeFrom="page">
                  <wp:posOffset>5004435</wp:posOffset>
                </wp:positionV>
                <wp:extent cx="5486400" cy="320400"/>
                <wp:effectExtent l="0" t="0" r="0" b="381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2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68F19" w14:textId="43C950F8" w:rsidR="007B7BFA" w:rsidRPr="00594151" w:rsidRDefault="00F661A4" w:rsidP="00CB7347">
                            <w:pPr>
                              <w:pStyle w:val="higtitelrubrik2"/>
                            </w:pPr>
                            <w:r>
                              <w:t>September 2023</w:t>
                            </w:r>
                          </w:p>
                          <w:p w14:paraId="456CA207" w14:textId="77777777" w:rsidR="007B7BFA" w:rsidRPr="00F661A4" w:rsidRDefault="007B7BFA" w:rsidP="001771C5">
                            <w:pPr>
                              <w:tabs>
                                <w:tab w:val="left" w:pos="4111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D8E7C" id="Text Box 14" o:spid="_x0000_s1028" type="#_x0000_t202" style="position:absolute;left:0;text-align:left;margin-left:85.05pt;margin-top:394.05pt;width:6in;height:25.2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" filled="f" stroked="f" strokecolor="black [3213]">
                <v:textbox>
                  <w:txbxContent>
                    <w:p w14:paraId="7DC68F19" w14:textId="43C950F8" w:rsidR="007B7BFA" w:rsidRPr="00594151" w:rsidRDefault="00F661A4" w:rsidP="00CB7347">
                      <w:pPr>
                        <w:pStyle w:val="higtitelrubrik2"/>
                      </w:pPr>
                      <w:r>
                        <w:t>September 2023</w:t>
                      </w:r>
                    </w:p>
                    <w:p w14:paraId="456CA207" w14:textId="77777777" w:rsidR="007B7BFA" w:rsidRPr="00F661A4" w:rsidRDefault="007B7BFA" w:rsidP="001771C5">
                      <w:pPr>
                        <w:tabs>
                          <w:tab w:val="left" w:pos="4111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11A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79FB57" wp14:editId="54ABF6A5">
                <wp:simplePos x="0" y="0"/>
                <wp:positionH relativeFrom="page">
                  <wp:posOffset>1130300</wp:posOffset>
                </wp:positionH>
                <wp:positionV relativeFrom="page">
                  <wp:posOffset>8194675</wp:posOffset>
                </wp:positionV>
                <wp:extent cx="5601600" cy="181080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600" cy="181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B9217" w14:textId="5DC0CF8C" w:rsidR="00FB60E4" w:rsidRPr="00CB7347" w:rsidRDefault="00F661A4" w:rsidP="00CB7347">
                            <w:pPr>
                              <w:pStyle w:val="higinfo"/>
                            </w:pPr>
                            <w:sdt>
                              <w:sdtPr>
                                <w:alias w:val="Publication type"/>
                                <w:tag w:val="Publication type"/>
                                <w:id w:val="2131280891"/>
                                <w:dropDownList>
                                  <w:listItem w:displayText="Publication type" w:value="Publication type"/>
                                  <w:listItem w:displayText="Student thesis" w:value="Student thesis"/>
                                  <w:listItem w:displayText="Degree project" w:value="Degree project"/>
                                </w:dropDownList>
                              </w:sdtPr>
                              <w:sdtEndPr/>
                              <w:sdtContent>
                                <w:r>
                                  <w:t>Student thesis</w:t>
                                </w:r>
                              </w:sdtContent>
                            </w:sdt>
                            <w:r w:rsidR="00FB60E4" w:rsidRPr="00CB7347">
                              <w:t xml:space="preserve">, </w:t>
                            </w:r>
                            <w:sdt>
                              <w:sdtPr>
                                <w:alias w:val="Level"/>
                                <w:tag w:val="Level"/>
                                <w:id w:val="-682897877"/>
                                <w:dropDownList>
                                  <w:listItem w:displayText="Level" w:value="Level"/>
                                  <w:listItem w:displayText="Basic level (Bachelor degree)" w:value="Basic level (Bachelor degree)"/>
                                  <w:listItem w:displayText="Basic level (Professional degree)" w:value="Basic level (Professional degree)"/>
                                  <w:listItem w:displayText="Basic level (University diploma)" w:value="Basic level (University diploma)"/>
                                  <w:listItem w:displayText="Advanced level (Master degree, one year)" w:value="Advanced level (Master degree, one year)"/>
                                  <w:listItem w:displayText="Advanced level (Master degree, two years)" w:value="Advanced level (Master degree, two years)"/>
                                  <w:listItem w:displayText="Advanced level (Professional degree)" w:value="Advanced level (Professional degree)"/>
                                  <w:listItem w:displayText="Student paper second term" w:value="Student paper second term"/>
                                </w:dropDownList>
                              </w:sdtPr>
                              <w:sdtEndPr/>
                              <w:sdtContent>
                                <w:r>
                                  <w:t>Advanced level (</w:t>
                                </w:r>
                                <w:proofErr w:type="gramStart"/>
                                <w:r>
                                  <w:t>Master</w:t>
                                </w:r>
                                <w:proofErr w:type="gramEnd"/>
                                <w:r>
                                  <w:t xml:space="preserve"> degree, one year)</w:t>
                                </w:r>
                              </w:sdtContent>
                            </w:sdt>
                            <w:r w:rsidR="00FB60E4" w:rsidRPr="00CB7347">
                              <w:t xml:space="preserve">, </w:t>
                            </w:r>
                            <w:sdt>
                              <w:sdtPr>
                                <w:alias w:val="Credits"/>
                                <w:tag w:val="Credits"/>
                                <w:id w:val="-1583134584"/>
                                <w:dropDownList>
                                  <w:listItem w:displayText="Credits" w:value="Credits"/>
                                  <w:listItem w:displayText="7,5 HE" w:value="7,5 HE"/>
                                  <w:listItem w:displayText="15 HE" w:value="15 HE"/>
                                  <w:listItem w:displayText="22,5 HE" w:value="22,5 HE"/>
                                  <w:listItem w:displayText="30 HE" w:value="30 HE"/>
                                </w:dropDownList>
                              </w:sdtPr>
                              <w:sdtEndPr/>
                              <w:sdtContent>
                                <w:r>
                                  <w:t>15 HE</w:t>
                                </w:r>
                              </w:sdtContent>
                            </w:sdt>
                          </w:p>
                          <w:p w14:paraId="63E02E08" w14:textId="358FC528" w:rsidR="000C20B3" w:rsidRPr="009825D6" w:rsidRDefault="00F661A4" w:rsidP="00CB7347">
                            <w:pPr>
                              <w:pStyle w:val="higinfo"/>
                              <w:rPr>
                                <w:lang w:eastAsia="sv-SE"/>
                              </w:rPr>
                            </w:pPr>
                            <w:sdt>
                              <w:sdtPr>
                                <w:rPr>
                                  <w:lang w:eastAsia="sv-SE"/>
                                </w:rPr>
                                <w:alias w:val="Main fields of study 2019-01-04"/>
                                <w:tag w:val="Main fields of study 2019-01-04"/>
                                <w:id w:val="-685909200"/>
                                <w:comboBox>
                                  <w:listItem w:displayText="Main field of study" w:value="Main field of study"/>
                                  <w:listItem w:displayText="Biology" w:value="Biology"/>
                                  <w:listItem w:displayText="Building Engineering" w:value="Building Engineering"/>
                                  <w:listItem w:displayText="Chemistry" w:value="Chemistry"/>
                                  <w:listItem w:displayText="Computer Science" w:value="Computer Science"/>
                                  <w:listItem w:displayText="Decision, Risk and Policy Analysis" w:value="Decision, Risk and Policy Analysis"/>
                                  <w:listItem w:displayText="Design and Styling" w:value="Design and Styling"/>
                                  <w:listItem w:displayText="Electronics" w:value="Electronics"/>
                                  <w:listItem w:displayText="Energy Systems" w:value="Energy Systems"/>
                                  <w:listItem w:displayText="Energy Technology" w:value="Energy Technology"/>
                                  <w:listItem w:displayText="Environmental Engineering" w:value="Environmental Engineering"/>
                                  <w:listItem w:displayText="Environmental Psychology" w:value="Environmental Psychology"/>
                                  <w:listItem w:displayText="Geography" w:value="Geography"/>
                                  <w:listItem w:displayText="Geomatics" w:value="Geomatics"/>
                                  <w:listItem w:displayText="Industrial Engineering and Management" w:value="Industrial Engineering and Management"/>
                                  <w:listItem w:displayText="Mathematics" w:value="Mathematics"/>
                                  <w:listItem w:displayText="Mechanical Engineering" w:value="Mechanical Engineering"/>
                                  <w:listItem w:displayText="Spatial Planning" w:value="Spatial Planning"/>
                                  <w:listItem w:displayText="Surveying Technology" w:value="Surveying Technology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lang w:eastAsia="sv-SE"/>
                                  </w:rPr>
                                  <w:t>Electronics</w:t>
                                </w:r>
                              </w:sdtContent>
                            </w:sdt>
                            <w:r w:rsidR="000C20B3" w:rsidRPr="009825D6">
                              <w:rPr>
                                <w:lang w:eastAsia="sv-SE"/>
                              </w:rPr>
                              <w:t xml:space="preserve"> </w:t>
                            </w:r>
                          </w:p>
                          <w:sdt>
                            <w:sdtPr>
                              <w:rPr>
                                <w:lang w:eastAsia="sv-SE"/>
                              </w:rPr>
                              <w:alias w:val="Programme ATM 2019-01-04"/>
                              <w:tag w:val="Programme ATM 2019-01-04"/>
                              <w:id w:val="682173320"/>
                              <w:comboBox>
                                <w:listItem w:displayText="Programme" w:value="Programme"/>
                                <w:listItem w:displayText="no programme" w:value=""/>
                                <w:listItem w:displayText="Bridging Secondary Teacher Programme" w:value="Bridging Secondary Teacher Programme"/>
                                <w:listItem w:displayText="Bridging Secondary and Upper Secondary Teacher Programme" w:value="Bridging Secondary and Upper Secondary Teacher Programme"/>
                                <w:listItem w:displayText="Environmental Engineer, Specialization in Water and Wastewater Engineering (Co-op)" w:value="Environmental Engineer, Specialization in Water and Wastewater Engineering (Co-op)"/>
                                <w:listItem w:displayText="Environmental Strategist" w:value="Environmental Strategist"/>
                                <w:listItem w:displayText="Industrial Design" w:value="Industrial Design"/>
                                <w:listItem w:displayText="IT Systems Development in Geographical Information Systems" w:value="IT Systems Development in Geographical Information Systems"/>
                                <w:listItem w:displayText="Master Programme in Decision, Risk and Policy Analysis" w:value="Master Programme in Decision, Risk and Policy Analysis"/>
                                <w:listItem w:displayText="Master Programme in Electronics/Automation" w:value="Master Programme in Electronics/Automation"/>
                                <w:listItem w:displayText="Master Programme in Electronics/Automation (online) " w:value="Master Programme in Electronics/Automation (online) "/>
                                <w:listItem w:displayText="Master Programme in Electronics/Telecommunications " w:value="Master Programme in Electronics/Telecommunications "/>
                                <w:listItem w:displayText="Master Programme in Energy Engineering, Energy Online" w:value="Master Programme in Energy Engineering, Energy Online"/>
                                <w:listItem w:displayText="Master Programme in Energy Systems" w:value="Master Programme in Energy Systems"/>
                                <w:listItem w:displayText="Master Programme in Environmental Psychology" w:value="Master Programme in Environmental Psychology"/>
                                <w:listItem w:displayText="Master Programme in Geomatics" w:value="Master Programme in Geomatics"/>
                                <w:listItem w:displayText="Master Programme in Geospatial Information Science " w:value="Master Programme in Geospatial Information Science "/>
                                <w:listItem w:displayText="Master Programme in Management of Logistics and Innovation" w:value="Master Programme in Management of Logistics and Innovation"/>
                                <w:listItem w:displayText="Pre Undergraduate Study Semester" w:value="Pre Undergraduate Study Semester"/>
                                <w:listItem w:displayText="Preschool Teacher Education Programme" w:value="Preschool Teacher Education Programme"/>
                                <w:listItem w:displayText="Secondary Teacher Education Programme" w:value="Secondary Teacher Education Programme"/>
                                <w:listItem w:displayText="Study Programme in Automation Engineering" w:value="Study Programme in Automation Engineering"/>
                                <w:listItem w:displayText="Study Programme in Building Engineering" w:value="Study Programme in Building Engineering"/>
                                <w:listItem w:displayText="Study Programme in Building Engineering, Architecture and Environment Analysis" w:value="Study Programme in Building Engineering, Architecture and Environment Analysis"/>
                                <w:listItem w:displayText="Study Programme in Computer Engineering" w:value="Study Programme in Computer Engineering"/>
                                <w:listItem w:displayText="Study Programme in Education for the Primary School" w:value="Study Programme in Education for the Primary School"/>
                                <w:listItem w:displayText="Study Programme in Education for the Secondary School" w:value="Study Programme in Education for the Secondary School"/>
                                <w:listItem w:displayText="Study Programme in Electrical Engineering" w:value="Study Programme in Electrical Engineering"/>
                                <w:listItem w:displayText="Study Programme in Energy Systems Engineering, Co-op" w:value="Study Programme in Energy Systems Engineering, Co-op"/>
                                <w:listItem w:displayText="Study Programme in Industrial Engineering and Management" w:value="Study Programme in Industrial Engineering and Management"/>
                                <w:listItem w:displayText="Study Programme in Industrial Management and Logistics" w:value="Study Programme in Industrial Management and Logistics"/>
                                <w:listItem w:displayText="Study Programme in Land Management" w:value="Study Programme in Land Management"/>
                                <w:listItem w:displayText="Study Programme in Land Management and Engineering" w:value="Study Programme in Land Management and Engineering"/>
                                <w:listItem w:displayText="Study Programme in Land Surveying" w:value="Study Programme in Land Surveying"/>
                                <w:listItem w:displayText="Study Programme in Mechanical Engineering, Co-op" w:value="Study Programme in Mechanical Engineering, Co-op"/>
                                <w:listItem w:displayText="Study Programme in Spatial Planning" w:value="Study Programme in Spatial Planning"/>
                                <w:listItem w:displayText="Technical Pre Undergraduate Study Year" w:value="Technical Pre Undergraduate Study Year"/>
                                <w:listItem w:displayText="Upper Secondary Teacher Education Programme" w:value="Upper Secondary Teacher Education Programme"/>
                              </w:comboBox>
                            </w:sdtPr>
                            <w:sdtEndPr/>
                            <w:sdtContent>
                              <w:p w14:paraId="2A52D328" w14:textId="23CCEE98" w:rsidR="00FB60E4" w:rsidRPr="001771C5" w:rsidRDefault="00F661A4" w:rsidP="00CB7347">
                                <w:pPr>
                                  <w:pStyle w:val="higinfo"/>
                                  <w:rPr>
                                    <w:color w:val="333333"/>
                                    <w:lang w:eastAsia="sv-SE"/>
                                  </w:rPr>
                                </w:pPr>
                                <w:r>
                                  <w:rPr>
                                    <w:lang w:eastAsia="sv-SE"/>
                                  </w:rPr>
                                  <w:t xml:space="preserve">Master </w:t>
                                </w:r>
                                <w:proofErr w:type="spellStart"/>
                                <w:r>
                                  <w:rPr>
                                    <w:lang w:eastAsia="sv-SE"/>
                                  </w:rPr>
                                  <w:t>Programme</w:t>
                                </w:r>
                                <w:proofErr w:type="spellEnd"/>
                                <w:r>
                                  <w:rPr>
                                    <w:lang w:eastAsia="sv-SE"/>
                                  </w:rPr>
                                  <w:t xml:space="preserve"> in Electronics/Automation (online) </w:t>
                                </w:r>
                              </w:p>
                            </w:sdtContent>
                          </w:sdt>
                          <w:p w14:paraId="467B6EBC" w14:textId="77777777" w:rsidR="009825D6" w:rsidRDefault="009825D6" w:rsidP="00CB7347">
                            <w:pPr>
                              <w:pStyle w:val="higinfo"/>
                            </w:pPr>
                          </w:p>
                          <w:p w14:paraId="08540DE6" w14:textId="77777777" w:rsidR="001771C5" w:rsidRPr="00BF37EC" w:rsidRDefault="001771C5" w:rsidP="00CB7347">
                            <w:pPr>
                              <w:pStyle w:val="higinfo"/>
                            </w:pPr>
                          </w:p>
                          <w:p w14:paraId="1BA5DDBD" w14:textId="14F0110F" w:rsidR="0090059D" w:rsidRDefault="00BE59CC" w:rsidP="00CB7347">
                            <w:pPr>
                              <w:pStyle w:val="higinfo"/>
                              <w:rPr>
                                <w:kern w:val="32"/>
                              </w:rPr>
                            </w:pPr>
                            <w:r w:rsidRPr="00BF37EC">
                              <w:t>Supervisor</w:t>
                            </w:r>
                            <w:r w:rsidRPr="00BF37EC">
                              <w:rPr>
                                <w:kern w:val="32"/>
                              </w:rPr>
                              <w:t xml:space="preserve">: </w:t>
                            </w:r>
                            <w:r w:rsidR="00F661A4" w:rsidRPr="00F661A4">
                              <w:rPr>
                                <w:kern w:val="32"/>
                              </w:rPr>
                              <w:t xml:space="preserve">Daniel </w:t>
                            </w:r>
                            <w:proofErr w:type="spellStart"/>
                            <w:r w:rsidR="00F661A4" w:rsidRPr="00F661A4">
                              <w:rPr>
                                <w:kern w:val="32"/>
                              </w:rPr>
                              <w:t>Rönnow</w:t>
                            </w:r>
                            <w:proofErr w:type="spellEnd"/>
                            <w:r w:rsidR="00F661A4">
                              <w:rPr>
                                <w:kern w:val="32"/>
                              </w:rPr>
                              <w:t xml:space="preserve"> </w:t>
                            </w:r>
                          </w:p>
                          <w:p w14:paraId="45386371" w14:textId="1D342385" w:rsidR="001771C5" w:rsidRPr="00BF37EC" w:rsidRDefault="001771C5" w:rsidP="00CB7347">
                            <w:pPr>
                              <w:pStyle w:val="higinfo"/>
                              <w:rPr>
                                <w:kern w:val="32"/>
                              </w:rPr>
                            </w:pPr>
                            <w:r>
                              <w:rPr>
                                <w:kern w:val="32"/>
                              </w:rPr>
                              <w:t xml:space="preserve">Assistant supervisor: </w:t>
                            </w:r>
                            <w:r w:rsidR="00F661A4">
                              <w:rPr>
                                <w:kern w:val="32"/>
                              </w:rPr>
                              <w:t>O</w:t>
                            </w:r>
                            <w:r w:rsidR="00F661A4" w:rsidRPr="00F661A4">
                              <w:rPr>
                                <w:kern w:val="32"/>
                              </w:rPr>
                              <w:t>scar Bautista Gonzalez</w:t>
                            </w:r>
                          </w:p>
                          <w:p w14:paraId="1F4BC057" w14:textId="1D08239E" w:rsidR="007B7BFA" w:rsidRDefault="00BE59CC" w:rsidP="00CB7347">
                            <w:pPr>
                              <w:pStyle w:val="higinfo"/>
                              <w:rPr>
                                <w:kern w:val="32"/>
                              </w:rPr>
                            </w:pPr>
                            <w:r w:rsidRPr="00BF37EC">
                              <w:rPr>
                                <w:kern w:val="32"/>
                              </w:rPr>
                              <w:t>Examiner</w:t>
                            </w:r>
                            <w:r w:rsidR="007B7BFA" w:rsidRPr="00BF37EC">
                              <w:rPr>
                                <w:kern w:val="32"/>
                              </w:rPr>
                              <w:t xml:space="preserve">: </w:t>
                            </w:r>
                            <w:r w:rsidR="00F661A4" w:rsidRPr="00F661A4">
                              <w:rPr>
                                <w:kern w:val="32"/>
                              </w:rPr>
                              <w:t>José Chilo</w:t>
                            </w:r>
                          </w:p>
                          <w:p w14:paraId="381E9EBA" w14:textId="76BF12E7" w:rsidR="001771C5" w:rsidRDefault="001771C5" w:rsidP="00CB7347">
                            <w:pPr>
                              <w:pStyle w:val="higinfo"/>
                              <w:rPr>
                                <w:kern w:val="32"/>
                              </w:rPr>
                            </w:pPr>
                          </w:p>
                          <w:p w14:paraId="09BC063D" w14:textId="77777777" w:rsidR="0079333B" w:rsidRPr="00F661A4" w:rsidRDefault="0079333B" w:rsidP="00F21568">
                            <w:pPr>
                              <w:rPr>
                                <w:kern w:val="3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9FB57" id="Text Box 15" o:spid="_x0000_s1029" type="#_x0000_t202" style="position:absolute;left:0;text-align:left;margin-left:89pt;margin-top:645.25pt;width:441.05pt;height:142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" filled="f" stroked="f" strokecolor="black [3213]">
                <v:textbox>
                  <w:txbxContent>
                    <w:p w14:paraId="11BB9217" w14:textId="5DC0CF8C" w:rsidR="00FB60E4" w:rsidRPr="00CB7347" w:rsidRDefault="00F661A4" w:rsidP="00CB7347">
                      <w:pPr>
                        <w:pStyle w:val="higinfo"/>
                      </w:pPr>
                      <w:sdt>
                        <w:sdtPr>
                          <w:alias w:val="Publication type"/>
                          <w:tag w:val="Publication type"/>
                          <w:id w:val="2131280891"/>
                          <w:dropDownList>
                            <w:listItem w:displayText="Publication type" w:value="Publication type"/>
                            <w:listItem w:displayText="Student thesis" w:value="Student thesis"/>
                            <w:listItem w:displayText="Degree project" w:value="Degree project"/>
                          </w:dropDownList>
                        </w:sdtPr>
                        <w:sdtEndPr/>
                        <w:sdtContent>
                          <w:r>
                            <w:t>Student thesis</w:t>
                          </w:r>
                        </w:sdtContent>
                      </w:sdt>
                      <w:r w:rsidR="00FB60E4" w:rsidRPr="00CB7347">
                        <w:t xml:space="preserve">, </w:t>
                      </w:r>
                      <w:sdt>
                        <w:sdtPr>
                          <w:alias w:val="Level"/>
                          <w:tag w:val="Level"/>
                          <w:id w:val="-682897877"/>
                          <w:dropDownList>
                            <w:listItem w:displayText="Level" w:value="Level"/>
                            <w:listItem w:displayText="Basic level (Bachelor degree)" w:value="Basic level (Bachelor degree)"/>
                            <w:listItem w:displayText="Basic level (Professional degree)" w:value="Basic level (Professional degree)"/>
                            <w:listItem w:displayText="Basic level (University diploma)" w:value="Basic level (University diploma)"/>
                            <w:listItem w:displayText="Advanced level (Master degree, one year)" w:value="Advanced level (Master degree, one year)"/>
                            <w:listItem w:displayText="Advanced level (Master degree, two years)" w:value="Advanced level (Master degree, two years)"/>
                            <w:listItem w:displayText="Advanced level (Professional degree)" w:value="Advanced level (Professional degree)"/>
                            <w:listItem w:displayText="Student paper second term" w:value="Student paper second term"/>
                          </w:dropDownList>
                        </w:sdtPr>
                        <w:sdtEndPr/>
                        <w:sdtContent>
                          <w:r>
                            <w:t>Advanced level (</w:t>
                          </w:r>
                          <w:proofErr w:type="gramStart"/>
                          <w:r>
                            <w:t>Master</w:t>
                          </w:r>
                          <w:proofErr w:type="gramEnd"/>
                          <w:r>
                            <w:t xml:space="preserve"> degree, one year)</w:t>
                          </w:r>
                        </w:sdtContent>
                      </w:sdt>
                      <w:r w:rsidR="00FB60E4" w:rsidRPr="00CB7347">
                        <w:t xml:space="preserve">, </w:t>
                      </w:r>
                      <w:sdt>
                        <w:sdtPr>
                          <w:alias w:val="Credits"/>
                          <w:tag w:val="Credits"/>
                          <w:id w:val="-1583134584"/>
                          <w:dropDownList>
                            <w:listItem w:displayText="Credits" w:value="Credits"/>
                            <w:listItem w:displayText="7,5 HE" w:value="7,5 HE"/>
                            <w:listItem w:displayText="15 HE" w:value="15 HE"/>
                            <w:listItem w:displayText="22,5 HE" w:value="22,5 HE"/>
                            <w:listItem w:displayText="30 HE" w:value="30 HE"/>
                          </w:dropDownList>
                        </w:sdtPr>
                        <w:sdtEndPr/>
                        <w:sdtContent>
                          <w:r>
                            <w:t>15 HE</w:t>
                          </w:r>
                        </w:sdtContent>
                      </w:sdt>
                    </w:p>
                    <w:p w14:paraId="63E02E08" w14:textId="358FC528" w:rsidR="000C20B3" w:rsidRPr="009825D6" w:rsidRDefault="00F661A4" w:rsidP="00CB7347">
                      <w:pPr>
                        <w:pStyle w:val="higinfo"/>
                        <w:rPr>
                          <w:lang w:eastAsia="sv-SE"/>
                        </w:rPr>
                      </w:pPr>
                      <w:sdt>
                        <w:sdtPr>
                          <w:rPr>
                            <w:lang w:eastAsia="sv-SE"/>
                          </w:rPr>
                          <w:alias w:val="Main fields of study 2019-01-04"/>
                          <w:tag w:val="Main fields of study 2019-01-04"/>
                          <w:id w:val="-685909200"/>
                          <w:comboBox>
                            <w:listItem w:displayText="Main field of study" w:value="Main field of study"/>
                            <w:listItem w:displayText="Biology" w:value="Biology"/>
                            <w:listItem w:displayText="Building Engineering" w:value="Building Engineering"/>
                            <w:listItem w:displayText="Chemistry" w:value="Chemistry"/>
                            <w:listItem w:displayText="Computer Science" w:value="Computer Science"/>
                            <w:listItem w:displayText="Decision, Risk and Policy Analysis" w:value="Decision, Risk and Policy Analysis"/>
                            <w:listItem w:displayText="Design and Styling" w:value="Design and Styling"/>
                            <w:listItem w:displayText="Electronics" w:value="Electronics"/>
                            <w:listItem w:displayText="Energy Systems" w:value="Energy Systems"/>
                            <w:listItem w:displayText="Energy Technology" w:value="Energy Technology"/>
                            <w:listItem w:displayText="Environmental Engineering" w:value="Environmental Engineering"/>
                            <w:listItem w:displayText="Environmental Psychology" w:value="Environmental Psychology"/>
                            <w:listItem w:displayText="Geography" w:value="Geography"/>
                            <w:listItem w:displayText="Geomatics" w:value="Geomatics"/>
                            <w:listItem w:displayText="Industrial Engineering and Management" w:value="Industrial Engineering and Management"/>
                            <w:listItem w:displayText="Mathematics" w:value="Mathematics"/>
                            <w:listItem w:displayText="Mechanical Engineering" w:value="Mechanical Engineering"/>
                            <w:listItem w:displayText="Spatial Planning" w:value="Spatial Planning"/>
                            <w:listItem w:displayText="Surveying Technology" w:value="Surveying Technology"/>
                          </w:comboBox>
                        </w:sdtPr>
                        <w:sdtEndPr/>
                        <w:sdtContent>
                          <w:r>
                            <w:rPr>
                              <w:lang w:eastAsia="sv-SE"/>
                            </w:rPr>
                            <w:t>Electronics</w:t>
                          </w:r>
                        </w:sdtContent>
                      </w:sdt>
                      <w:r w:rsidR="000C20B3" w:rsidRPr="009825D6">
                        <w:rPr>
                          <w:lang w:eastAsia="sv-SE"/>
                        </w:rPr>
                        <w:t xml:space="preserve"> </w:t>
                      </w:r>
                    </w:p>
                    <w:sdt>
                      <w:sdtPr>
                        <w:rPr>
                          <w:lang w:eastAsia="sv-SE"/>
                        </w:rPr>
                        <w:alias w:val="Programme ATM 2019-01-04"/>
                        <w:tag w:val="Programme ATM 2019-01-04"/>
                        <w:id w:val="682173320"/>
                        <w:comboBox>
                          <w:listItem w:displayText="Programme" w:value="Programme"/>
                          <w:listItem w:displayText="no programme" w:value=""/>
                          <w:listItem w:displayText="Bridging Secondary Teacher Programme" w:value="Bridging Secondary Teacher Programme"/>
                          <w:listItem w:displayText="Bridging Secondary and Upper Secondary Teacher Programme" w:value="Bridging Secondary and Upper Secondary Teacher Programme"/>
                          <w:listItem w:displayText="Environmental Engineer, Specialization in Water and Wastewater Engineering (Co-op)" w:value="Environmental Engineer, Specialization in Water and Wastewater Engineering (Co-op)"/>
                          <w:listItem w:displayText="Environmental Strategist" w:value="Environmental Strategist"/>
                          <w:listItem w:displayText="Industrial Design" w:value="Industrial Design"/>
                          <w:listItem w:displayText="IT Systems Development in Geographical Information Systems" w:value="IT Systems Development in Geographical Information Systems"/>
                          <w:listItem w:displayText="Master Programme in Decision, Risk and Policy Analysis" w:value="Master Programme in Decision, Risk and Policy Analysis"/>
                          <w:listItem w:displayText="Master Programme in Electronics/Automation" w:value="Master Programme in Electronics/Automation"/>
                          <w:listItem w:displayText="Master Programme in Electronics/Automation (online) " w:value="Master Programme in Electronics/Automation (online) "/>
                          <w:listItem w:displayText="Master Programme in Electronics/Telecommunications " w:value="Master Programme in Electronics/Telecommunications "/>
                          <w:listItem w:displayText="Master Programme in Energy Engineering, Energy Online" w:value="Master Programme in Energy Engineering, Energy Online"/>
                          <w:listItem w:displayText="Master Programme in Energy Systems" w:value="Master Programme in Energy Systems"/>
                          <w:listItem w:displayText="Master Programme in Environmental Psychology" w:value="Master Programme in Environmental Psychology"/>
                          <w:listItem w:displayText="Master Programme in Geomatics" w:value="Master Programme in Geomatics"/>
                          <w:listItem w:displayText="Master Programme in Geospatial Information Science " w:value="Master Programme in Geospatial Information Science "/>
                          <w:listItem w:displayText="Master Programme in Management of Logistics and Innovation" w:value="Master Programme in Management of Logistics and Innovation"/>
                          <w:listItem w:displayText="Pre Undergraduate Study Semester" w:value="Pre Undergraduate Study Semester"/>
                          <w:listItem w:displayText="Preschool Teacher Education Programme" w:value="Preschool Teacher Education Programme"/>
                          <w:listItem w:displayText="Secondary Teacher Education Programme" w:value="Secondary Teacher Education Programme"/>
                          <w:listItem w:displayText="Study Programme in Automation Engineering" w:value="Study Programme in Automation Engineering"/>
                          <w:listItem w:displayText="Study Programme in Building Engineering" w:value="Study Programme in Building Engineering"/>
                          <w:listItem w:displayText="Study Programme in Building Engineering, Architecture and Environment Analysis" w:value="Study Programme in Building Engineering, Architecture and Environment Analysis"/>
                          <w:listItem w:displayText="Study Programme in Computer Engineering" w:value="Study Programme in Computer Engineering"/>
                          <w:listItem w:displayText="Study Programme in Education for the Primary School" w:value="Study Programme in Education for the Primary School"/>
                          <w:listItem w:displayText="Study Programme in Education for the Secondary School" w:value="Study Programme in Education for the Secondary School"/>
                          <w:listItem w:displayText="Study Programme in Electrical Engineering" w:value="Study Programme in Electrical Engineering"/>
                          <w:listItem w:displayText="Study Programme in Energy Systems Engineering, Co-op" w:value="Study Programme in Energy Systems Engineering, Co-op"/>
                          <w:listItem w:displayText="Study Programme in Industrial Engineering and Management" w:value="Study Programme in Industrial Engineering and Management"/>
                          <w:listItem w:displayText="Study Programme in Industrial Management and Logistics" w:value="Study Programme in Industrial Management and Logistics"/>
                          <w:listItem w:displayText="Study Programme in Land Management" w:value="Study Programme in Land Management"/>
                          <w:listItem w:displayText="Study Programme in Land Management and Engineering" w:value="Study Programme in Land Management and Engineering"/>
                          <w:listItem w:displayText="Study Programme in Land Surveying" w:value="Study Programme in Land Surveying"/>
                          <w:listItem w:displayText="Study Programme in Mechanical Engineering, Co-op" w:value="Study Programme in Mechanical Engineering, Co-op"/>
                          <w:listItem w:displayText="Study Programme in Spatial Planning" w:value="Study Programme in Spatial Planning"/>
                          <w:listItem w:displayText="Technical Pre Undergraduate Study Year" w:value="Technical Pre Undergraduate Study Year"/>
                          <w:listItem w:displayText="Upper Secondary Teacher Education Programme" w:value="Upper Secondary Teacher Education Programme"/>
                        </w:comboBox>
                      </w:sdtPr>
                      <w:sdtEndPr/>
                      <w:sdtContent>
                        <w:p w14:paraId="2A52D328" w14:textId="23CCEE98" w:rsidR="00FB60E4" w:rsidRPr="001771C5" w:rsidRDefault="00F661A4" w:rsidP="00CB7347">
                          <w:pPr>
                            <w:pStyle w:val="higinfo"/>
                            <w:rPr>
                              <w:color w:val="333333"/>
                              <w:lang w:eastAsia="sv-SE"/>
                            </w:rPr>
                          </w:pPr>
                          <w:r>
                            <w:rPr>
                              <w:lang w:eastAsia="sv-SE"/>
                            </w:rPr>
                            <w:t xml:space="preserve">Master </w:t>
                          </w:r>
                          <w:proofErr w:type="spellStart"/>
                          <w:r>
                            <w:rPr>
                              <w:lang w:eastAsia="sv-SE"/>
                            </w:rPr>
                            <w:t>Programme</w:t>
                          </w:r>
                          <w:proofErr w:type="spellEnd"/>
                          <w:r>
                            <w:rPr>
                              <w:lang w:eastAsia="sv-SE"/>
                            </w:rPr>
                            <w:t xml:space="preserve"> in Electronics/Automation (online) </w:t>
                          </w:r>
                        </w:p>
                      </w:sdtContent>
                    </w:sdt>
                    <w:p w14:paraId="467B6EBC" w14:textId="77777777" w:rsidR="009825D6" w:rsidRDefault="009825D6" w:rsidP="00CB7347">
                      <w:pPr>
                        <w:pStyle w:val="higinfo"/>
                      </w:pPr>
                    </w:p>
                    <w:p w14:paraId="08540DE6" w14:textId="77777777" w:rsidR="001771C5" w:rsidRPr="00BF37EC" w:rsidRDefault="001771C5" w:rsidP="00CB7347">
                      <w:pPr>
                        <w:pStyle w:val="higinfo"/>
                      </w:pPr>
                    </w:p>
                    <w:p w14:paraId="1BA5DDBD" w14:textId="14F0110F" w:rsidR="0090059D" w:rsidRDefault="00BE59CC" w:rsidP="00CB7347">
                      <w:pPr>
                        <w:pStyle w:val="higinfo"/>
                        <w:rPr>
                          <w:kern w:val="32"/>
                        </w:rPr>
                      </w:pPr>
                      <w:r w:rsidRPr="00BF37EC">
                        <w:t>Supervisor</w:t>
                      </w:r>
                      <w:r w:rsidRPr="00BF37EC">
                        <w:rPr>
                          <w:kern w:val="32"/>
                        </w:rPr>
                        <w:t xml:space="preserve">: </w:t>
                      </w:r>
                      <w:r w:rsidR="00F661A4" w:rsidRPr="00F661A4">
                        <w:rPr>
                          <w:kern w:val="32"/>
                        </w:rPr>
                        <w:t xml:space="preserve">Daniel </w:t>
                      </w:r>
                      <w:proofErr w:type="spellStart"/>
                      <w:r w:rsidR="00F661A4" w:rsidRPr="00F661A4">
                        <w:rPr>
                          <w:kern w:val="32"/>
                        </w:rPr>
                        <w:t>Rönnow</w:t>
                      </w:r>
                      <w:proofErr w:type="spellEnd"/>
                      <w:r w:rsidR="00F661A4">
                        <w:rPr>
                          <w:kern w:val="32"/>
                        </w:rPr>
                        <w:t xml:space="preserve"> </w:t>
                      </w:r>
                    </w:p>
                    <w:p w14:paraId="45386371" w14:textId="1D342385" w:rsidR="001771C5" w:rsidRPr="00BF37EC" w:rsidRDefault="001771C5" w:rsidP="00CB7347">
                      <w:pPr>
                        <w:pStyle w:val="higinfo"/>
                        <w:rPr>
                          <w:kern w:val="32"/>
                        </w:rPr>
                      </w:pPr>
                      <w:r>
                        <w:rPr>
                          <w:kern w:val="32"/>
                        </w:rPr>
                        <w:t xml:space="preserve">Assistant supervisor: </w:t>
                      </w:r>
                      <w:r w:rsidR="00F661A4">
                        <w:rPr>
                          <w:kern w:val="32"/>
                        </w:rPr>
                        <w:t>O</w:t>
                      </w:r>
                      <w:r w:rsidR="00F661A4" w:rsidRPr="00F661A4">
                        <w:rPr>
                          <w:kern w:val="32"/>
                        </w:rPr>
                        <w:t>scar Bautista Gonzalez</w:t>
                      </w:r>
                    </w:p>
                    <w:p w14:paraId="1F4BC057" w14:textId="1D08239E" w:rsidR="007B7BFA" w:rsidRDefault="00BE59CC" w:rsidP="00CB7347">
                      <w:pPr>
                        <w:pStyle w:val="higinfo"/>
                        <w:rPr>
                          <w:kern w:val="32"/>
                        </w:rPr>
                      </w:pPr>
                      <w:r w:rsidRPr="00BF37EC">
                        <w:rPr>
                          <w:kern w:val="32"/>
                        </w:rPr>
                        <w:t>Examiner</w:t>
                      </w:r>
                      <w:r w:rsidR="007B7BFA" w:rsidRPr="00BF37EC">
                        <w:rPr>
                          <w:kern w:val="32"/>
                        </w:rPr>
                        <w:t xml:space="preserve">: </w:t>
                      </w:r>
                      <w:r w:rsidR="00F661A4" w:rsidRPr="00F661A4">
                        <w:rPr>
                          <w:kern w:val="32"/>
                        </w:rPr>
                        <w:t>José Chilo</w:t>
                      </w:r>
                    </w:p>
                    <w:p w14:paraId="381E9EBA" w14:textId="76BF12E7" w:rsidR="001771C5" w:rsidRDefault="001771C5" w:rsidP="00CB7347">
                      <w:pPr>
                        <w:pStyle w:val="higinfo"/>
                        <w:rPr>
                          <w:kern w:val="32"/>
                        </w:rPr>
                      </w:pPr>
                    </w:p>
                    <w:p w14:paraId="09BC063D" w14:textId="77777777" w:rsidR="0079333B" w:rsidRPr="00F661A4" w:rsidRDefault="0079333B" w:rsidP="00F21568">
                      <w:pPr>
                        <w:rPr>
                          <w:kern w:val="3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0B9D11" w14:textId="44DC64AC" w:rsidR="00801B52" w:rsidRPr="007D1A58" w:rsidRDefault="00801B52" w:rsidP="007D1A58">
      <w:pPr>
        <w:rPr>
          <w:lang w:val="en-US"/>
        </w:rPr>
      </w:pPr>
    </w:p>
    <w:sectPr w:rsidR="00801B52" w:rsidRPr="007D1A58" w:rsidSect="00F5425B">
      <w:headerReference w:type="default" r:id="rId10"/>
      <w:footerReference w:type="default" r:id="rId11"/>
      <w:pgSz w:w="11906" w:h="16838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444A" w14:textId="77777777" w:rsidR="00F661A4" w:rsidRDefault="00F661A4" w:rsidP="009A0744">
      <w:r>
        <w:separator/>
      </w:r>
    </w:p>
  </w:endnote>
  <w:endnote w:type="continuationSeparator" w:id="0">
    <w:p w14:paraId="3BF3B1F7" w14:textId="77777777" w:rsidR="00F661A4" w:rsidRDefault="00F661A4" w:rsidP="009A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143C" w14:textId="77777777" w:rsidR="001B1631" w:rsidRDefault="003611AE" w:rsidP="00EF5045">
    <w:pPr>
      <w:pStyle w:val="Footer"/>
      <w:jc w:val="cent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CF8AF" wp14:editId="707D080B">
              <wp:simplePos x="0" y="0"/>
              <wp:positionH relativeFrom="column">
                <wp:posOffset>-222885</wp:posOffset>
              </wp:positionH>
              <wp:positionV relativeFrom="paragraph">
                <wp:posOffset>96520</wp:posOffset>
              </wp:positionV>
              <wp:extent cx="5962650" cy="0"/>
              <wp:effectExtent l="19050" t="19050" r="47625" b="4762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>
                        <a:outerShdw dist="35921" dir="2700000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89F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7.55pt;margin-top:7.6pt;width:46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" strokecolor="#548dd4 [1951]" strokeweight="3pt">
              <v:shadow on="t" color="#243f60 [1604]" opacity=".5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1B38" w14:textId="77777777" w:rsidR="00C76D79" w:rsidRDefault="00C76D79" w:rsidP="00EF504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6C9A" w14:textId="77777777" w:rsidR="00F661A4" w:rsidRDefault="00F661A4" w:rsidP="009A0744">
      <w:r>
        <w:separator/>
      </w:r>
    </w:p>
  </w:footnote>
  <w:footnote w:type="continuationSeparator" w:id="0">
    <w:p w14:paraId="2D7DCA41" w14:textId="77777777" w:rsidR="00F661A4" w:rsidRDefault="00F661A4" w:rsidP="009A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3B1E" w14:textId="77777777" w:rsidR="00006450" w:rsidRDefault="002D6C0B" w:rsidP="00F955CF">
    <w:pPr>
      <w:pStyle w:val="Head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D213E5" wp14:editId="3052193A">
              <wp:simplePos x="0" y="0"/>
              <wp:positionH relativeFrom="column">
                <wp:posOffset>62865</wp:posOffset>
              </wp:positionH>
              <wp:positionV relativeFrom="paragraph">
                <wp:posOffset>1502410</wp:posOffset>
              </wp:positionV>
              <wp:extent cx="5400675" cy="619125"/>
              <wp:effectExtent l="0" t="0" r="9525" b="9525"/>
              <wp:wrapNone/>
              <wp:docPr id="5" name="Textru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C54BA" w14:textId="77777777" w:rsidR="002D6C0B" w:rsidRPr="00EE0F10" w:rsidRDefault="002D6C0B" w:rsidP="00397C3D">
                          <w:pPr>
                            <w:pStyle w:val="higtitelinfo"/>
                            <w:jc w:val="center"/>
                            <w:rPr>
                              <w:b/>
                            </w:rPr>
                          </w:pPr>
                          <w:r w:rsidRPr="00EE0F10">
                            <w:t>FACULTY OF ENGINEERING AND SUSTAINABLE DEVELOPMENT</w:t>
                          </w:r>
                        </w:p>
                        <w:p w14:paraId="6B0B1578" w14:textId="77777777" w:rsidR="001B1631" w:rsidRPr="00397C3D" w:rsidRDefault="001A7BA7" w:rsidP="00397C3D">
                          <w:pPr>
                            <w:pStyle w:val="higtitelinfo"/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397C3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Department of </w:t>
                          </w:r>
                          <w:r w:rsidR="00F6713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Electrical </w:t>
                          </w:r>
                          <w:r w:rsidR="00173847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Engineering</w:t>
                          </w:r>
                          <w:r w:rsidRPr="00397C3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, </w:t>
                          </w:r>
                          <w:r w:rsidR="00F6713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Mathematics and</w:t>
                          </w:r>
                          <w:r w:rsidR="00173847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 xml:space="preserve">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D213E5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0" type="#_x0000_t202" style="position:absolute;margin-left:4.95pt;margin-top:118.3pt;width:425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" stroked="f">
              <v:textbox>
                <w:txbxContent>
                  <w:p w14:paraId="03BC54BA" w14:textId="77777777" w:rsidR="002D6C0B" w:rsidRPr="00EE0F10" w:rsidRDefault="002D6C0B" w:rsidP="00397C3D">
                    <w:pPr>
                      <w:pStyle w:val="higtitelinfo"/>
                      <w:jc w:val="center"/>
                      <w:rPr>
                        <w:b/>
                      </w:rPr>
                    </w:pPr>
                    <w:r w:rsidRPr="00EE0F10">
                      <w:t>FACULTY OF ENGINEERING AND SUSTAINABLE DEVELOPMENT</w:t>
                    </w:r>
                  </w:p>
                  <w:p w14:paraId="6B0B1578" w14:textId="77777777" w:rsidR="001B1631" w:rsidRPr="00397C3D" w:rsidRDefault="001A7BA7" w:rsidP="00397C3D">
                    <w:pPr>
                      <w:pStyle w:val="higtitelinfo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397C3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Department of </w:t>
                    </w:r>
                    <w:r w:rsidR="00F6713B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Electrical </w:t>
                    </w:r>
                    <w:r w:rsidR="00173847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Engineering</w:t>
                    </w:r>
                    <w:r w:rsidRPr="00397C3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, </w:t>
                    </w:r>
                    <w:r w:rsidR="00F6713B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Mathematics and</w:t>
                    </w:r>
                    <w:r w:rsidR="00173847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Science</w:t>
                    </w:r>
                  </w:p>
                </w:txbxContent>
              </v:textbox>
            </v:shape>
          </w:pict>
        </mc:Fallback>
      </mc:AlternateContent>
    </w:r>
    <w:r w:rsidR="0042680E">
      <w:rPr>
        <w:noProof/>
        <w:lang w:eastAsia="sv-SE"/>
      </w:rPr>
      <w:drawing>
        <wp:anchor distT="0" distB="0" distL="114300" distR="114300" simplePos="0" relativeHeight="251664384" behindDoc="0" locked="0" layoutInCell="1" allowOverlap="1" wp14:anchorId="589E8229" wp14:editId="53F452A8">
          <wp:simplePos x="0" y="0"/>
          <wp:positionH relativeFrom="column">
            <wp:posOffset>2205990</wp:posOffset>
          </wp:positionH>
          <wp:positionV relativeFrom="paragraph">
            <wp:posOffset>92710</wp:posOffset>
          </wp:positionV>
          <wp:extent cx="1004400" cy="914400"/>
          <wp:effectExtent l="0" t="0" r="5715" b="0"/>
          <wp:wrapNone/>
          <wp:docPr id="23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ylogga2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11AE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13E938" wp14:editId="19E702A8">
              <wp:simplePos x="0" y="0"/>
              <wp:positionH relativeFrom="column">
                <wp:posOffset>-232410</wp:posOffset>
              </wp:positionH>
              <wp:positionV relativeFrom="paragraph">
                <wp:posOffset>2150110</wp:posOffset>
              </wp:positionV>
              <wp:extent cx="5962650" cy="0"/>
              <wp:effectExtent l="19050" t="19050" r="47625" b="47625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>
                        <a:outerShdw dist="35921" dir="2700000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1BC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8.3pt;margin-top:169.3pt;width:469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" strokecolor="#548dd4 [1951]" strokeweight="3pt">
              <v:shadow on="t" color="#243f60 [1604]" opacity=".5"/>
            </v:shape>
          </w:pict>
        </mc:Fallback>
      </mc:AlternateContent>
    </w:r>
    <w:r w:rsidR="00006450"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4E5D9D6E" wp14:editId="786D59DA">
          <wp:simplePos x="0" y="0"/>
          <wp:positionH relativeFrom="column">
            <wp:posOffset>-1080135</wp:posOffset>
          </wp:positionH>
          <wp:positionV relativeFrom="paragraph">
            <wp:posOffset>-459741</wp:posOffset>
          </wp:positionV>
          <wp:extent cx="3250800" cy="3038400"/>
          <wp:effectExtent l="0" t="0" r="6985" b="0"/>
          <wp:wrapNone/>
          <wp:docPr id="24" name="Bildobjekt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grast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800" cy="30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F6F5" w14:textId="77777777" w:rsidR="000433E2" w:rsidRPr="000433E2" w:rsidRDefault="000433E2" w:rsidP="00043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98823">
    <w:abstractNumId w:val="2"/>
  </w:num>
  <w:num w:numId="2" w16cid:durableId="1473330615">
    <w:abstractNumId w:val="1"/>
  </w:num>
  <w:num w:numId="3" w16cid:durableId="1255825063">
    <w:abstractNumId w:val="4"/>
  </w:num>
  <w:num w:numId="4" w16cid:durableId="677657058">
    <w:abstractNumId w:val="9"/>
  </w:num>
  <w:num w:numId="5" w16cid:durableId="1393383391">
    <w:abstractNumId w:val="10"/>
  </w:num>
  <w:num w:numId="6" w16cid:durableId="690960444">
    <w:abstractNumId w:val="6"/>
  </w:num>
  <w:num w:numId="7" w16cid:durableId="1720934687">
    <w:abstractNumId w:val="8"/>
  </w:num>
  <w:num w:numId="8" w16cid:durableId="88700220">
    <w:abstractNumId w:val="5"/>
  </w:num>
  <w:num w:numId="9" w16cid:durableId="142553228">
    <w:abstractNumId w:val="0"/>
  </w:num>
  <w:num w:numId="10" w16cid:durableId="1753039915">
    <w:abstractNumId w:val="3"/>
  </w:num>
  <w:num w:numId="11" w16cid:durableId="1875461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0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61A4"/>
    <w:rsid w:val="000021BE"/>
    <w:rsid w:val="00006450"/>
    <w:rsid w:val="00020694"/>
    <w:rsid w:val="00042DAF"/>
    <w:rsid w:val="000433E2"/>
    <w:rsid w:val="000452CF"/>
    <w:rsid w:val="00054140"/>
    <w:rsid w:val="00096D2C"/>
    <w:rsid w:val="00097B1E"/>
    <w:rsid w:val="000A4430"/>
    <w:rsid w:val="000B0247"/>
    <w:rsid w:val="000C20B3"/>
    <w:rsid w:val="0010661D"/>
    <w:rsid w:val="00137A02"/>
    <w:rsid w:val="00144F00"/>
    <w:rsid w:val="00173847"/>
    <w:rsid w:val="001771C5"/>
    <w:rsid w:val="001A7BA7"/>
    <w:rsid w:val="001B1631"/>
    <w:rsid w:val="001B5B24"/>
    <w:rsid w:val="001F6C4E"/>
    <w:rsid w:val="0021071E"/>
    <w:rsid w:val="00224DAA"/>
    <w:rsid w:val="00264E82"/>
    <w:rsid w:val="0026524D"/>
    <w:rsid w:val="002D6C0B"/>
    <w:rsid w:val="002F7719"/>
    <w:rsid w:val="00303CBF"/>
    <w:rsid w:val="003253C7"/>
    <w:rsid w:val="0035323B"/>
    <w:rsid w:val="003611AE"/>
    <w:rsid w:val="00383212"/>
    <w:rsid w:val="00397C3D"/>
    <w:rsid w:val="003A5D75"/>
    <w:rsid w:val="003B78A0"/>
    <w:rsid w:val="003D3E9B"/>
    <w:rsid w:val="003D642E"/>
    <w:rsid w:val="003F0D24"/>
    <w:rsid w:val="00415351"/>
    <w:rsid w:val="0042680E"/>
    <w:rsid w:val="004315A9"/>
    <w:rsid w:val="004354E6"/>
    <w:rsid w:val="00440A4C"/>
    <w:rsid w:val="00492100"/>
    <w:rsid w:val="004A309F"/>
    <w:rsid w:val="004E09DB"/>
    <w:rsid w:val="00505136"/>
    <w:rsid w:val="00510F31"/>
    <w:rsid w:val="00522101"/>
    <w:rsid w:val="00566CA4"/>
    <w:rsid w:val="00570977"/>
    <w:rsid w:val="0058419A"/>
    <w:rsid w:val="00594151"/>
    <w:rsid w:val="00595A0F"/>
    <w:rsid w:val="005D4CEC"/>
    <w:rsid w:val="00622310"/>
    <w:rsid w:val="00623FF5"/>
    <w:rsid w:val="0062501F"/>
    <w:rsid w:val="00696556"/>
    <w:rsid w:val="006968F6"/>
    <w:rsid w:val="006B69CC"/>
    <w:rsid w:val="006C127D"/>
    <w:rsid w:val="006E5656"/>
    <w:rsid w:val="006E766D"/>
    <w:rsid w:val="00721836"/>
    <w:rsid w:val="007412BB"/>
    <w:rsid w:val="007414FA"/>
    <w:rsid w:val="00777984"/>
    <w:rsid w:val="0079333B"/>
    <w:rsid w:val="007B7BFA"/>
    <w:rsid w:val="007D1A58"/>
    <w:rsid w:val="00801B52"/>
    <w:rsid w:val="00802124"/>
    <w:rsid w:val="00816ECB"/>
    <w:rsid w:val="00817BF7"/>
    <w:rsid w:val="00836DD8"/>
    <w:rsid w:val="00837F91"/>
    <w:rsid w:val="00850409"/>
    <w:rsid w:val="008A6534"/>
    <w:rsid w:val="008A6DF5"/>
    <w:rsid w:val="008D797E"/>
    <w:rsid w:val="008D7F8B"/>
    <w:rsid w:val="008F2F3C"/>
    <w:rsid w:val="0090059D"/>
    <w:rsid w:val="00943BE2"/>
    <w:rsid w:val="009475A9"/>
    <w:rsid w:val="009825D6"/>
    <w:rsid w:val="009A0744"/>
    <w:rsid w:val="009B54FC"/>
    <w:rsid w:val="009E10CC"/>
    <w:rsid w:val="009F08F9"/>
    <w:rsid w:val="00A64F0E"/>
    <w:rsid w:val="00A76326"/>
    <w:rsid w:val="00A866B5"/>
    <w:rsid w:val="00AA6930"/>
    <w:rsid w:val="00AC4687"/>
    <w:rsid w:val="00AD6663"/>
    <w:rsid w:val="00B14204"/>
    <w:rsid w:val="00B36A32"/>
    <w:rsid w:val="00B40C3D"/>
    <w:rsid w:val="00B42DC3"/>
    <w:rsid w:val="00B54177"/>
    <w:rsid w:val="00B653B0"/>
    <w:rsid w:val="00B86D7D"/>
    <w:rsid w:val="00BA1666"/>
    <w:rsid w:val="00BA5F69"/>
    <w:rsid w:val="00BB3971"/>
    <w:rsid w:val="00BC7788"/>
    <w:rsid w:val="00BE59CC"/>
    <w:rsid w:val="00BF37EC"/>
    <w:rsid w:val="00C3680A"/>
    <w:rsid w:val="00C37F89"/>
    <w:rsid w:val="00C76D79"/>
    <w:rsid w:val="00C84AEE"/>
    <w:rsid w:val="00C978F5"/>
    <w:rsid w:val="00CB7347"/>
    <w:rsid w:val="00CC1743"/>
    <w:rsid w:val="00D04126"/>
    <w:rsid w:val="00D30B0B"/>
    <w:rsid w:val="00D40E51"/>
    <w:rsid w:val="00D75D05"/>
    <w:rsid w:val="00D90A97"/>
    <w:rsid w:val="00DB3AA7"/>
    <w:rsid w:val="00DB76B3"/>
    <w:rsid w:val="00DE1BCE"/>
    <w:rsid w:val="00DE2A4F"/>
    <w:rsid w:val="00DF3921"/>
    <w:rsid w:val="00E35663"/>
    <w:rsid w:val="00E7184F"/>
    <w:rsid w:val="00E72C46"/>
    <w:rsid w:val="00E81E67"/>
    <w:rsid w:val="00E84152"/>
    <w:rsid w:val="00EB667B"/>
    <w:rsid w:val="00EC3CB9"/>
    <w:rsid w:val="00EE0F10"/>
    <w:rsid w:val="00EF5045"/>
    <w:rsid w:val="00F21568"/>
    <w:rsid w:val="00F47869"/>
    <w:rsid w:val="00F5425B"/>
    <w:rsid w:val="00F576AB"/>
    <w:rsid w:val="00F609F5"/>
    <w:rsid w:val="00F661A4"/>
    <w:rsid w:val="00F6713B"/>
    <w:rsid w:val="00F72145"/>
    <w:rsid w:val="00F951F4"/>
    <w:rsid w:val="00F955CF"/>
    <w:rsid w:val="00F9666D"/>
    <w:rsid w:val="00FB60E4"/>
    <w:rsid w:val="00FD4562"/>
    <w:rsid w:val="00FD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none [3213]">
      <v:fill color="white" on="f"/>
      <v:stroke color="none [3213]"/>
    </o:shapedefaults>
    <o:shapelayout v:ext="edit">
      <o:idmap v:ext="edit" data="2"/>
    </o:shapelayout>
  </w:shapeDefaults>
  <w:decimalSymbol w:val="."/>
  <w:listSeparator w:val=","/>
  <w14:docId w14:val="653CB2A2"/>
  <w15:docId w15:val="{666623C0-8505-4B3D-9488-57C78140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3921"/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rsid w:val="004354E6"/>
    <w:pPr>
      <w:keepNext/>
      <w:spacing w:before="60"/>
      <w:outlineLvl w:val="0"/>
    </w:pPr>
    <w:rPr>
      <w:rFonts w:eastAsiaTheme="majorEastAsia" w:cstheme="majorBidi"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4354E6"/>
    <w:pPr>
      <w:keepNext/>
      <w:outlineLvl w:val="1"/>
    </w:pPr>
    <w:rPr>
      <w:rFonts w:eastAsiaTheme="majorEastAsia" w:cstheme="majorBidi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B42DC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82"/>
    <w:rPr>
      <w:rFonts w:ascii="Tahoma" w:hAnsi="Tahoma" w:cs="Tahoma"/>
      <w:sz w:val="16"/>
      <w:szCs w:val="16"/>
    </w:rPr>
  </w:style>
  <w:style w:type="paragraph" w:customStyle="1" w:styleId="higtitelinfo">
    <w:name w:val="hig_titelinfo"/>
    <w:link w:val="higtitelinfoChar"/>
    <w:qFormat/>
    <w:rsid w:val="00397C3D"/>
    <w:rPr>
      <w:rFonts w:ascii="Arial Narrow" w:hAnsi="Arial Narrow"/>
      <w:sz w:val="32"/>
      <w:szCs w:val="32"/>
      <w:lang w:val="en" w:eastAsia="en-US"/>
    </w:rPr>
  </w:style>
  <w:style w:type="character" w:customStyle="1" w:styleId="Heading1Char">
    <w:name w:val="Heading 1 Char"/>
    <w:basedOn w:val="DefaultParagraphFont"/>
    <w:link w:val="Heading1"/>
    <w:rsid w:val="004354E6"/>
    <w:rPr>
      <w:rFonts w:ascii="Times New Roman" w:eastAsiaTheme="majorEastAsia" w:hAnsi="Times New Roman" w:cstheme="majorBidi"/>
      <w:bCs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4354E6"/>
    <w:rPr>
      <w:rFonts w:ascii="Times New Roman" w:eastAsiaTheme="majorEastAsia" w:hAnsi="Times New Roman" w:cstheme="majorBidi"/>
      <w:bCs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2DC3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igtitelinfoChar">
    <w:name w:val="hig_titelinfo Char"/>
    <w:basedOn w:val="DefaultParagraphFont"/>
    <w:link w:val="higtitelinfo"/>
    <w:rsid w:val="00397C3D"/>
    <w:rPr>
      <w:rFonts w:ascii="Arial Narrow" w:hAnsi="Arial Narrow"/>
      <w:sz w:val="32"/>
      <w:szCs w:val="32"/>
      <w:lang w:val="en" w:eastAsia="en-US"/>
    </w:rPr>
  </w:style>
  <w:style w:type="character" w:styleId="CommentReference">
    <w:name w:val="annotation reference"/>
    <w:basedOn w:val="DefaultParagraphFont"/>
    <w:semiHidden/>
    <w:unhideWhenUsed/>
    <w:rsid w:val="00FD45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45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562"/>
    <w:rPr>
      <w:rFonts w:ascii="Arial Narrow" w:hAnsi="Arial Narro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4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30B0B"/>
    <w:rPr>
      <w:color w:val="808080"/>
    </w:rPr>
  </w:style>
  <w:style w:type="table" w:styleId="TableGrid">
    <w:name w:val="Table Grid"/>
    <w:basedOn w:val="TableNorma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higtitelrubrik1">
    <w:name w:val="hig_titelrubrik1"/>
    <w:link w:val="higtitelrubrik1Char"/>
    <w:qFormat/>
    <w:rsid w:val="001771C5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higtitelrubrik2">
    <w:name w:val="hig_titelrubrik2"/>
    <w:link w:val="higtitelrubrik2Char"/>
    <w:qFormat/>
    <w:rsid w:val="001771C5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higtitelrubrik1Char">
    <w:name w:val="hig_titelrubrik1 Char"/>
    <w:basedOn w:val="DefaultParagraphFont"/>
    <w:link w:val="higtitelrubrik1"/>
    <w:rsid w:val="001771C5"/>
    <w:rPr>
      <w:rFonts w:ascii="Arial Narrow" w:hAnsi="Arial Narrow"/>
      <w:sz w:val="48"/>
      <w:szCs w:val="48"/>
      <w:lang w:eastAsia="en-US"/>
    </w:rPr>
  </w:style>
  <w:style w:type="character" w:customStyle="1" w:styleId="higtitelrubrik2Char">
    <w:name w:val="hig_titelrubrik2 Char"/>
    <w:basedOn w:val="DefaultParagraphFont"/>
    <w:link w:val="higtitelrubrik2"/>
    <w:rsid w:val="001771C5"/>
    <w:rPr>
      <w:rFonts w:ascii="Arial Narrow" w:hAnsi="Arial Narrow"/>
      <w:sz w:val="32"/>
      <w:szCs w:val="32"/>
      <w:lang w:eastAsia="en-US"/>
    </w:rPr>
  </w:style>
  <w:style w:type="paragraph" w:customStyle="1" w:styleId="higinfo">
    <w:name w:val="hig_info"/>
    <w:qFormat/>
    <w:rsid w:val="00CB7347"/>
    <w:pPr>
      <w:jc w:val="center"/>
    </w:pPr>
    <w:rPr>
      <w:rFonts w:ascii="Arial Narrow" w:hAnsi="Arial Narrow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Barron\Dropbox\Thesis\Latex%20Document\higmall%20ATMemneng19%20-%20Barr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0FF884-58A5-41B6-A7DE-2498101F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 ATMemneng19 - Barron.dotx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i Gävle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Barron</dc:creator>
  <cp:lastModifiedBy>Paul Barron</cp:lastModifiedBy>
  <cp:revision>1</cp:revision>
  <cp:lastPrinted>2010-06-09T11:23:00Z</cp:lastPrinted>
  <dcterms:created xsi:type="dcterms:W3CDTF">2023-08-15T15:20:00Z</dcterms:created>
  <dcterms:modified xsi:type="dcterms:W3CDTF">2023-08-15T15:28:00Z</dcterms:modified>
</cp:coreProperties>
</file>